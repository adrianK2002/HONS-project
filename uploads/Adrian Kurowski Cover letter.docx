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B2C3" w14:textId="77777777" w:rsidR="00C55D85" w:rsidRPr="00C94161" w:rsidRDefault="00127C0F" w:rsidP="00127C0F">
      <w:pPr>
        <w:pStyle w:val="GraphicAnchor"/>
        <w:rPr>
          <w:lang w:val="en-GB"/>
        </w:rPr>
      </w:pPr>
      <w:r w:rsidRPr="00C94161">
        <w:rPr>
          <w:rFonts w:ascii="Times New Roman" w:eastAsia="Times New Roman" w:hAnsi="Times New Roman" w:cs="Times New Roman"/>
          <w:noProof/>
          <w:lang w:val="en-GB" w:bidi="en-GB"/>
        </w:rPr>
        <mc:AlternateContent>
          <mc:Choice Requires="wps">
            <w:drawing>
              <wp:anchor distT="0" distB="0" distL="114300" distR="114300" simplePos="0" relativeHeight="251659264" behindDoc="1" locked="0" layoutInCell="1" allowOverlap="1" wp14:anchorId="30ECAD4D" wp14:editId="02C13985">
                <wp:simplePos x="0" y="0"/>
                <wp:positionH relativeFrom="page">
                  <wp:align>center</wp:align>
                </wp:positionH>
                <wp:positionV relativeFrom="paragraph">
                  <wp:posOffset>-452063</wp:posOffset>
                </wp:positionV>
                <wp:extent cx="7772400" cy="1249200"/>
                <wp:effectExtent l="0" t="0" r="0" b="8255"/>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2492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46A77BA" id="Rectangle 7" o:spid="_x0000_s1026" alt="&quot;&quot;" style="position:absolute;margin-left:0;margin-top:-35.6pt;width:612pt;height:98.3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" fillcolor="#303848 [3204]" stroked="f">
                <w10:wrap anchorx="page"/>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2876"/>
        <w:gridCol w:w="2934"/>
        <w:gridCol w:w="3156"/>
      </w:tblGrid>
      <w:tr w:rsidR="00127C0F" w:rsidRPr="00C94161" w14:paraId="11DC10B3" w14:textId="77777777" w:rsidTr="00127C0F">
        <w:trPr>
          <w:trHeight w:val="1292"/>
        </w:trPr>
        <w:tc>
          <w:tcPr>
            <w:tcW w:w="930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703CCC43" w14:textId="783AD470" w:rsidR="00127C0F" w:rsidRPr="00C94161" w:rsidRDefault="00975075" w:rsidP="00B20DFA">
            <w:pPr>
              <w:pStyle w:val="Title"/>
              <w:rPr>
                <w:lang w:val="en-GB"/>
              </w:rPr>
            </w:pPr>
            <w:r>
              <w:rPr>
                <w:lang w:val="en-GB"/>
              </w:rPr>
              <w:t>Adrian Kurowski</w:t>
            </w:r>
          </w:p>
          <w:p w14:paraId="6775160E" w14:textId="3B9249AA" w:rsidR="00127C0F" w:rsidRPr="00C94161" w:rsidRDefault="00127C0F" w:rsidP="00B20DFA">
            <w:pPr>
              <w:pStyle w:val="Subtitle"/>
              <w:rPr>
                <w:lang w:val="en-GB"/>
              </w:rPr>
            </w:pPr>
            <w:r w:rsidRPr="00C94161">
              <w:rPr>
                <w:lang w:val="en-GB" w:bidi="en-GB"/>
              </w:rPr>
              <w:t xml:space="preserve"> </w:t>
            </w:r>
          </w:p>
        </w:tc>
      </w:tr>
      <w:tr w:rsidR="00127C0F" w:rsidRPr="00C94161" w14:paraId="42D61199" w14:textId="77777777" w:rsidTr="0027012A">
        <w:trPr>
          <w:trHeight w:val="438"/>
        </w:trPr>
        <w:tc>
          <w:tcPr>
            <w:tcW w:w="9300" w:type="dxa"/>
            <w:gridSpan w:val="3"/>
            <w:tcBorders>
              <w:top w:val="single" w:sz="24" w:space="0" w:color="BF9268" w:themeColor="accent2"/>
            </w:tcBorders>
            <w:vAlign w:val="center"/>
          </w:tcPr>
          <w:p w14:paraId="42794EEF" w14:textId="77777777" w:rsidR="00127C0F" w:rsidRPr="00C94161" w:rsidRDefault="00127C0F" w:rsidP="00B20DFA">
            <w:pPr>
              <w:rPr>
                <w:lang w:val="en-GB"/>
              </w:rPr>
            </w:pPr>
          </w:p>
        </w:tc>
      </w:tr>
      <w:tr w:rsidR="00975075" w:rsidRPr="00C94161" w14:paraId="7F8D6107" w14:textId="77777777" w:rsidTr="00127C0F">
        <w:trPr>
          <w:trHeight w:val="210"/>
        </w:trPr>
        <w:tc>
          <w:tcPr>
            <w:tcW w:w="3098" w:type="dxa"/>
            <w:tcBorders>
              <w:bottom w:val="single" w:sz="18" w:space="0" w:color="BF9268" w:themeColor="accent2"/>
            </w:tcBorders>
          </w:tcPr>
          <w:p w14:paraId="296DEE34" w14:textId="77777777" w:rsidR="00127C0F" w:rsidRPr="00C94161" w:rsidRDefault="00127C0F" w:rsidP="00B20DFA">
            <w:pPr>
              <w:rPr>
                <w:lang w:val="en-GB"/>
              </w:rPr>
            </w:pPr>
          </w:p>
        </w:tc>
        <w:tc>
          <w:tcPr>
            <w:tcW w:w="3107" w:type="dxa"/>
            <w:vMerge w:val="restart"/>
            <w:shd w:val="clear" w:color="auto" w:fill="303848" w:themeFill="accent1"/>
            <w:vAlign w:val="center"/>
          </w:tcPr>
          <w:p w14:paraId="79580FA3" w14:textId="77777777" w:rsidR="00127C0F" w:rsidRPr="00C94161" w:rsidRDefault="00000000" w:rsidP="00127C0F">
            <w:pPr>
              <w:pStyle w:val="Heading1"/>
              <w:rPr>
                <w:lang w:val="en-GB"/>
              </w:rPr>
            </w:pPr>
            <w:sdt>
              <w:sdtPr>
                <w:rPr>
                  <w:lang w:val="en-GB"/>
                </w:rPr>
                <w:id w:val="-1215895415"/>
                <w:placeholder>
                  <w:docPart w:val="EB8BACB568DB4FCC9FE9C3BCA7F3AD55"/>
                </w:placeholder>
                <w:temporary/>
                <w:showingPlcHdr/>
                <w15:appearance w15:val="hidden"/>
              </w:sdtPr>
              <w:sdtContent>
                <w:r w:rsidR="00127C0F" w:rsidRPr="00C94161">
                  <w:rPr>
                    <w:lang w:val="en-GB" w:bidi="en-GB"/>
                  </w:rPr>
                  <w:t>CONTACT</w:t>
                </w:r>
              </w:sdtContent>
            </w:sdt>
          </w:p>
        </w:tc>
        <w:tc>
          <w:tcPr>
            <w:tcW w:w="3095" w:type="dxa"/>
            <w:tcBorders>
              <w:bottom w:val="single" w:sz="18" w:space="0" w:color="BF9268" w:themeColor="accent2"/>
            </w:tcBorders>
          </w:tcPr>
          <w:p w14:paraId="425CDCBF" w14:textId="77777777" w:rsidR="00127C0F" w:rsidRPr="00C94161" w:rsidRDefault="00127C0F" w:rsidP="00B20DFA">
            <w:pPr>
              <w:rPr>
                <w:lang w:val="en-GB"/>
              </w:rPr>
            </w:pPr>
          </w:p>
        </w:tc>
      </w:tr>
      <w:tr w:rsidR="00975075" w:rsidRPr="00C94161" w14:paraId="441EE00A" w14:textId="77777777" w:rsidTr="00127C0F">
        <w:trPr>
          <w:trHeight w:val="210"/>
        </w:trPr>
        <w:tc>
          <w:tcPr>
            <w:tcW w:w="3098" w:type="dxa"/>
            <w:tcBorders>
              <w:top w:val="single" w:sz="18" w:space="0" w:color="BF9268" w:themeColor="accent2"/>
            </w:tcBorders>
          </w:tcPr>
          <w:p w14:paraId="6DD03AFB" w14:textId="77777777" w:rsidR="00127C0F" w:rsidRPr="00C94161" w:rsidRDefault="00127C0F" w:rsidP="00B20DFA">
            <w:pPr>
              <w:rPr>
                <w:lang w:val="en-GB"/>
              </w:rPr>
            </w:pPr>
          </w:p>
        </w:tc>
        <w:tc>
          <w:tcPr>
            <w:tcW w:w="3107" w:type="dxa"/>
            <w:vMerge/>
            <w:shd w:val="clear" w:color="auto" w:fill="303848" w:themeFill="accent1"/>
            <w:vAlign w:val="center"/>
          </w:tcPr>
          <w:p w14:paraId="6873AFAF" w14:textId="77777777" w:rsidR="00127C0F" w:rsidRPr="00C94161" w:rsidRDefault="00127C0F" w:rsidP="00B20DFA">
            <w:pPr>
              <w:pStyle w:val="Heading1"/>
              <w:rPr>
                <w:lang w:val="en-GB"/>
              </w:rPr>
            </w:pPr>
          </w:p>
        </w:tc>
        <w:tc>
          <w:tcPr>
            <w:tcW w:w="3095" w:type="dxa"/>
            <w:tcBorders>
              <w:top w:val="single" w:sz="18" w:space="0" w:color="BF9268" w:themeColor="accent2"/>
            </w:tcBorders>
          </w:tcPr>
          <w:p w14:paraId="3927BA32" w14:textId="77777777" w:rsidR="00127C0F" w:rsidRPr="00C94161" w:rsidRDefault="00127C0F" w:rsidP="00B20DFA">
            <w:pPr>
              <w:rPr>
                <w:noProof/>
                <w:lang w:val="en-GB"/>
              </w:rPr>
            </w:pPr>
          </w:p>
        </w:tc>
      </w:tr>
      <w:tr w:rsidR="00127C0F" w:rsidRPr="00C94161" w14:paraId="14C7DC84" w14:textId="77777777" w:rsidTr="00127C0F">
        <w:trPr>
          <w:trHeight w:val="1099"/>
        </w:trPr>
        <w:tc>
          <w:tcPr>
            <w:tcW w:w="3098" w:type="dxa"/>
            <w:vAlign w:val="center"/>
          </w:tcPr>
          <w:p w14:paraId="6F85AB3C" w14:textId="7A7EFE0D" w:rsidR="00127C0F" w:rsidRPr="00C94161" w:rsidRDefault="00975075" w:rsidP="00127C0F">
            <w:pPr>
              <w:jc w:val="center"/>
              <w:rPr>
                <w:lang w:val="en-GB"/>
              </w:rPr>
            </w:pPr>
            <w:r>
              <w:rPr>
                <w:lang w:val="en-GB"/>
              </w:rPr>
              <w:t>11 Brodie Avenue, Dumfries, DG2 7ED</w:t>
            </w:r>
          </w:p>
        </w:tc>
        <w:tc>
          <w:tcPr>
            <w:tcW w:w="3107" w:type="dxa"/>
            <w:vAlign w:val="center"/>
          </w:tcPr>
          <w:p w14:paraId="76070133" w14:textId="4E186685" w:rsidR="00127C0F" w:rsidRPr="00C94161" w:rsidRDefault="00975075" w:rsidP="00127C0F">
            <w:pPr>
              <w:jc w:val="center"/>
              <w:rPr>
                <w:lang w:val="en-GB"/>
              </w:rPr>
            </w:pPr>
            <w:r>
              <w:rPr>
                <w:lang w:val="en-GB"/>
              </w:rPr>
              <w:t>07309718735</w:t>
            </w:r>
          </w:p>
        </w:tc>
        <w:tc>
          <w:tcPr>
            <w:tcW w:w="3095" w:type="dxa"/>
            <w:vAlign w:val="center"/>
          </w:tcPr>
          <w:p w14:paraId="05C5EAA8" w14:textId="216826BD" w:rsidR="00127C0F" w:rsidRPr="00C94161" w:rsidRDefault="00975075" w:rsidP="00127C0F">
            <w:pPr>
              <w:jc w:val="center"/>
              <w:rPr>
                <w:lang w:val="en-GB"/>
              </w:rPr>
            </w:pPr>
            <w:r>
              <w:rPr>
                <w:lang w:val="en-GB"/>
              </w:rPr>
              <w:t>kurowskiadrian9@gmail.com</w:t>
            </w:r>
          </w:p>
        </w:tc>
      </w:tr>
      <w:tr w:rsidR="00127C0F" w:rsidRPr="00C94161" w14:paraId="285727EB" w14:textId="77777777" w:rsidTr="00127C0F">
        <w:trPr>
          <w:trHeight w:val="284"/>
        </w:trPr>
        <w:tc>
          <w:tcPr>
            <w:tcW w:w="3098" w:type="dxa"/>
            <w:vMerge w:val="restart"/>
            <w:shd w:val="clear" w:color="auto" w:fill="F2F2F2" w:themeFill="background1" w:themeFillShade="F2"/>
            <w:vAlign w:val="center"/>
          </w:tcPr>
          <w:p w14:paraId="5263713E" w14:textId="77777777" w:rsidR="00127C0F" w:rsidRPr="00C94161" w:rsidRDefault="00127C0F" w:rsidP="00B20DFA">
            <w:pPr>
              <w:pStyle w:val="Heading2"/>
              <w:rPr>
                <w:lang w:val="en-GB"/>
              </w:rPr>
            </w:pPr>
          </w:p>
        </w:tc>
        <w:tc>
          <w:tcPr>
            <w:tcW w:w="6202" w:type="dxa"/>
            <w:gridSpan w:val="2"/>
            <w:tcBorders>
              <w:bottom w:val="single" w:sz="18" w:space="0" w:color="BF9268" w:themeColor="accent2"/>
            </w:tcBorders>
            <w:shd w:val="clear" w:color="auto" w:fill="auto"/>
            <w:vAlign w:val="center"/>
          </w:tcPr>
          <w:p w14:paraId="4BFC47B1" w14:textId="77777777" w:rsidR="00127C0F" w:rsidRPr="00C94161" w:rsidRDefault="00127C0F" w:rsidP="00B20DFA">
            <w:pPr>
              <w:rPr>
                <w:lang w:val="en-GB"/>
              </w:rPr>
            </w:pPr>
          </w:p>
        </w:tc>
      </w:tr>
      <w:tr w:rsidR="00127C0F" w:rsidRPr="00C94161" w14:paraId="6A6FBA95" w14:textId="77777777" w:rsidTr="00127C0F">
        <w:trPr>
          <w:trHeight w:val="284"/>
        </w:trPr>
        <w:tc>
          <w:tcPr>
            <w:tcW w:w="3098" w:type="dxa"/>
            <w:vMerge/>
            <w:shd w:val="clear" w:color="auto" w:fill="F2F2F2" w:themeFill="background1" w:themeFillShade="F2"/>
            <w:vAlign w:val="center"/>
          </w:tcPr>
          <w:p w14:paraId="32A33B50" w14:textId="77777777" w:rsidR="00127C0F" w:rsidRPr="00C94161" w:rsidRDefault="00127C0F" w:rsidP="00B20DFA">
            <w:pPr>
              <w:pStyle w:val="Heading2"/>
              <w:rPr>
                <w:lang w:val="en-GB"/>
              </w:rPr>
            </w:pPr>
          </w:p>
        </w:tc>
        <w:tc>
          <w:tcPr>
            <w:tcW w:w="6202" w:type="dxa"/>
            <w:gridSpan w:val="2"/>
            <w:tcBorders>
              <w:top w:val="single" w:sz="18" w:space="0" w:color="BF9268" w:themeColor="accent2"/>
            </w:tcBorders>
            <w:shd w:val="clear" w:color="auto" w:fill="auto"/>
            <w:vAlign w:val="center"/>
          </w:tcPr>
          <w:p w14:paraId="3B2736D7" w14:textId="77777777" w:rsidR="00127C0F" w:rsidRPr="00C94161" w:rsidRDefault="00127C0F" w:rsidP="00B20DFA">
            <w:pPr>
              <w:rPr>
                <w:lang w:val="en-GB"/>
              </w:rPr>
            </w:pPr>
          </w:p>
        </w:tc>
      </w:tr>
      <w:tr w:rsidR="00127C0F" w:rsidRPr="00C94161" w14:paraId="5BAE3F55" w14:textId="77777777" w:rsidTr="00D61042">
        <w:trPr>
          <w:trHeight w:val="8352"/>
        </w:trPr>
        <w:tc>
          <w:tcPr>
            <w:tcW w:w="3098" w:type="dxa"/>
            <w:shd w:val="clear" w:color="auto" w:fill="F2F2F2" w:themeFill="background1" w:themeFillShade="F2"/>
          </w:tcPr>
          <w:p w14:paraId="46BB63D0" w14:textId="77777777" w:rsidR="00127C0F" w:rsidRDefault="00975075" w:rsidP="0027012A">
            <w:pPr>
              <w:pStyle w:val="Text"/>
              <w:rPr>
                <w:lang w:val="en-GB"/>
              </w:rPr>
            </w:pPr>
            <w:r>
              <w:rPr>
                <w:lang w:val="en-GB"/>
              </w:rPr>
              <w:t>Morgan Stanley</w:t>
            </w:r>
          </w:p>
          <w:p w14:paraId="1D2CACC3" w14:textId="5501B84F" w:rsidR="00975075" w:rsidRPr="00975075" w:rsidRDefault="00975075" w:rsidP="00975075">
            <w:pPr>
              <w:rPr>
                <w:lang w:val="en-GB"/>
              </w:rPr>
            </w:pPr>
            <w:r>
              <w:rPr>
                <w:lang w:val="en-GB"/>
              </w:rPr>
              <w:t>Glasgow</w:t>
            </w:r>
          </w:p>
        </w:tc>
        <w:tc>
          <w:tcPr>
            <w:tcW w:w="6202" w:type="dxa"/>
            <w:gridSpan w:val="2"/>
          </w:tcPr>
          <w:p w14:paraId="55EC6CCF" w14:textId="1CCE901C" w:rsidR="00127C0F" w:rsidRPr="00C94161" w:rsidRDefault="00000000" w:rsidP="00127C0F">
            <w:pPr>
              <w:rPr>
                <w:lang w:val="en-GB"/>
              </w:rPr>
            </w:pPr>
            <w:sdt>
              <w:sdtPr>
                <w:rPr>
                  <w:lang w:val="en-GB"/>
                </w:rPr>
                <w:id w:val="2099673673"/>
                <w:placeholder>
                  <w:docPart w:val="A0E53B8C282444F3AE643857CFB0B5DC"/>
                </w:placeholder>
                <w:temporary/>
                <w:showingPlcHdr/>
                <w15:appearance w15:val="hidden"/>
              </w:sdtPr>
              <w:sdtContent>
                <w:r w:rsidR="00127C0F" w:rsidRPr="00C94161">
                  <w:rPr>
                    <w:lang w:val="en-GB" w:bidi="en-GB"/>
                  </w:rPr>
                  <w:t>Dear</w:t>
                </w:r>
              </w:sdtContent>
            </w:sdt>
            <w:r w:rsidR="00127C0F" w:rsidRPr="00C94161">
              <w:rPr>
                <w:lang w:val="en-GB" w:bidi="en-GB"/>
              </w:rPr>
              <w:t xml:space="preserve"> </w:t>
            </w:r>
            <w:r w:rsidR="00975075">
              <w:rPr>
                <w:lang w:val="en-GB"/>
              </w:rPr>
              <w:t>Recruiter</w:t>
            </w:r>
            <w:r w:rsidR="00127C0F" w:rsidRPr="00C94161">
              <w:rPr>
                <w:lang w:val="en-GB" w:bidi="en-GB"/>
              </w:rPr>
              <w:t>,</w:t>
            </w:r>
          </w:p>
          <w:p w14:paraId="6A173556" w14:textId="77777777" w:rsidR="008B7A58" w:rsidRPr="00C94161" w:rsidRDefault="008B7A58" w:rsidP="00127C0F">
            <w:pPr>
              <w:rPr>
                <w:lang w:val="en-GB"/>
              </w:rPr>
            </w:pPr>
          </w:p>
          <w:p w14:paraId="38AE731B" w14:textId="0DC550DC" w:rsidR="00127C0F" w:rsidRPr="00C94161" w:rsidRDefault="00975075" w:rsidP="00127C0F">
            <w:pPr>
              <w:rPr>
                <w:lang w:val="en-GB"/>
              </w:rPr>
            </w:pPr>
            <w:r>
              <w:rPr>
                <w:rFonts w:ascii="Arial" w:hAnsi="Arial" w:cs="Arial"/>
                <w:color w:val="46464E"/>
                <w:sz w:val="21"/>
                <w:szCs w:val="21"/>
                <w:shd w:val="clear" w:color="auto" w:fill="FFFFFF"/>
              </w:rPr>
              <w:t>I was excited to learn about the Internship position with Morgan Stanley posted on your company website and would greatly appreciate your considering my placement in this role. I've closely reviewed the needs and requirements for this role and believe that my qualifications have prepared me to contribute immediate value to your organization.</w:t>
            </w:r>
          </w:p>
          <w:p w14:paraId="1782B2A5" w14:textId="7D9ACE6B" w:rsidR="00127C0F" w:rsidRDefault="00127C0F" w:rsidP="00127C0F">
            <w:pPr>
              <w:rPr>
                <w:lang w:val="en-GB"/>
              </w:rPr>
            </w:pPr>
          </w:p>
          <w:p w14:paraId="36EDD004" w14:textId="38A40E31" w:rsidR="00975075" w:rsidRPr="00C94161" w:rsidRDefault="00975075" w:rsidP="00127C0F">
            <w:pPr>
              <w:rPr>
                <w:lang w:val="en-GB"/>
              </w:rPr>
            </w:pPr>
            <w:r>
              <w:rPr>
                <w:rFonts w:ascii="Arial" w:hAnsi="Arial" w:cs="Arial"/>
                <w:color w:val="46464E"/>
                <w:sz w:val="21"/>
                <w:szCs w:val="21"/>
                <w:shd w:val="clear" w:color="auto" w:fill="FFFFFF"/>
              </w:rPr>
              <w:t>While in University, I worked hard to hone my Computing and IT skills. I am focused and attentive to detail when addressing high-volume task loads to meet deadlines. I am inspired by making a positive impact by applying software developing skills and my problem-solving abilities allow me to address challenges to achieve results.</w:t>
            </w:r>
          </w:p>
          <w:p w14:paraId="48BFC076" w14:textId="1E1E01EB" w:rsidR="00127C0F" w:rsidRDefault="00127C0F" w:rsidP="00127C0F">
            <w:pPr>
              <w:rPr>
                <w:lang w:val="en-GB"/>
              </w:rPr>
            </w:pPr>
          </w:p>
          <w:p w14:paraId="003C4D9F" w14:textId="78F5DFE4" w:rsidR="00975075" w:rsidRPr="00C94161" w:rsidRDefault="00975075" w:rsidP="00127C0F">
            <w:pPr>
              <w:rPr>
                <w:lang w:val="en-GB"/>
              </w:rPr>
            </w:pPr>
            <w:r>
              <w:rPr>
                <w:rFonts w:ascii="Arial" w:hAnsi="Arial" w:cs="Arial"/>
                <w:color w:val="46464E"/>
                <w:sz w:val="21"/>
                <w:szCs w:val="21"/>
                <w:shd w:val="clear" w:color="auto" w:fill="FFFFFF"/>
              </w:rPr>
              <w:t>My academic experiences have served me well in developing my customer service, motivation, and organization skills. I work well to use clear and concise communication to interact professionally with co-workers, supervisors and customers. I look forward to speaking with you regarding my skill set and attributes which I believe will serve as an asset to support Morgan Stanley's goals. Please take a moment to review my attached resume. Thank you for your time and consideration.</w:t>
            </w:r>
          </w:p>
          <w:p w14:paraId="569ED84A" w14:textId="77777777" w:rsidR="00975075" w:rsidRDefault="00975075" w:rsidP="00127C0F">
            <w:pPr>
              <w:rPr>
                <w:rFonts w:ascii="Arial" w:hAnsi="Arial" w:cs="Arial"/>
                <w:color w:val="46464E"/>
                <w:sz w:val="21"/>
                <w:szCs w:val="21"/>
                <w:shd w:val="clear" w:color="auto" w:fill="FFFFFF"/>
              </w:rPr>
            </w:pPr>
          </w:p>
          <w:p w14:paraId="2735F2BF" w14:textId="72EF04FA" w:rsidR="00127C0F" w:rsidRPr="00C94161" w:rsidRDefault="00975075" w:rsidP="00127C0F">
            <w:pPr>
              <w:rPr>
                <w:lang w:val="en-GB"/>
              </w:rPr>
            </w:pPr>
            <w:r>
              <w:rPr>
                <w:rFonts w:ascii="Arial" w:hAnsi="Arial" w:cs="Arial"/>
                <w:color w:val="46464E"/>
                <w:sz w:val="21"/>
                <w:szCs w:val="21"/>
                <w:shd w:val="clear" w:color="auto" w:fill="FFFFFF"/>
              </w:rPr>
              <w:t>Sincerely, Adrian Kurowski</w:t>
            </w:r>
          </w:p>
        </w:tc>
      </w:tr>
      <w:tr w:rsidR="00127C0F" w:rsidRPr="00C94161" w14:paraId="658825C9" w14:textId="77777777" w:rsidTr="00127C0F">
        <w:trPr>
          <w:trHeight w:val="622"/>
        </w:trPr>
        <w:tc>
          <w:tcPr>
            <w:tcW w:w="9300" w:type="dxa"/>
            <w:gridSpan w:val="3"/>
            <w:tcBorders>
              <w:bottom w:val="single" w:sz="18" w:space="0" w:color="BF9268" w:themeColor="accent2"/>
            </w:tcBorders>
            <w:vAlign w:val="center"/>
          </w:tcPr>
          <w:p w14:paraId="46C097B0" w14:textId="77777777" w:rsidR="00127C0F" w:rsidRPr="00C94161" w:rsidRDefault="00127C0F" w:rsidP="00B20DFA">
            <w:pPr>
              <w:pStyle w:val="Text"/>
              <w:rPr>
                <w:lang w:val="en-GB"/>
              </w:rPr>
            </w:pPr>
          </w:p>
        </w:tc>
      </w:tr>
    </w:tbl>
    <w:p w14:paraId="331E6A9C" w14:textId="77777777" w:rsidR="00127C0F" w:rsidRPr="00C94161" w:rsidRDefault="00127C0F">
      <w:pPr>
        <w:rPr>
          <w:lang w:val="en-GB"/>
        </w:rPr>
      </w:pPr>
    </w:p>
    <w:sectPr w:rsidR="00127C0F" w:rsidRPr="00C94161" w:rsidSect="00D61042">
      <w:pgSz w:w="11906" w:h="16838" w:code="9"/>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E22C" w14:textId="77777777" w:rsidR="004F206B" w:rsidRDefault="004F206B" w:rsidP="00F316AD">
      <w:r>
        <w:separator/>
      </w:r>
    </w:p>
  </w:endnote>
  <w:endnote w:type="continuationSeparator" w:id="0">
    <w:p w14:paraId="5879888F" w14:textId="77777777" w:rsidR="004F206B" w:rsidRDefault="004F206B"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FBD93" w14:textId="77777777" w:rsidR="004F206B" w:rsidRDefault="004F206B" w:rsidP="00F316AD">
      <w:r>
        <w:separator/>
      </w:r>
    </w:p>
  </w:footnote>
  <w:footnote w:type="continuationSeparator" w:id="0">
    <w:p w14:paraId="34FCBED4" w14:textId="77777777" w:rsidR="004F206B" w:rsidRDefault="004F206B"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54FF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3A96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0221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E87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840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0C6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3ADC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50F2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26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E83B72"/>
    <w:lvl w:ilvl="0">
      <w:start w:val="1"/>
      <w:numFmt w:val="bullet"/>
      <w:pStyle w:val="ListBullet"/>
      <w:lvlText w:val=""/>
      <w:lvlJc w:val="left"/>
      <w:pPr>
        <w:tabs>
          <w:tab w:val="num" w:pos="360"/>
        </w:tabs>
        <w:ind w:left="360" w:hanging="360"/>
      </w:pPr>
      <w:rPr>
        <w:rFonts w:ascii="Symbol" w:hAnsi="Symbol" w:hint="default"/>
        <w:color w:val="BF9268" w:themeColor="accent2"/>
      </w:rPr>
    </w:lvl>
  </w:abstractNum>
  <w:num w:numId="1" w16cid:durableId="1378512623">
    <w:abstractNumId w:val="0"/>
  </w:num>
  <w:num w:numId="2" w16cid:durableId="1459570829">
    <w:abstractNumId w:val="1"/>
  </w:num>
  <w:num w:numId="3" w16cid:durableId="1816331486">
    <w:abstractNumId w:val="2"/>
  </w:num>
  <w:num w:numId="4" w16cid:durableId="491530526">
    <w:abstractNumId w:val="3"/>
  </w:num>
  <w:num w:numId="5" w16cid:durableId="936211574">
    <w:abstractNumId w:val="8"/>
  </w:num>
  <w:num w:numId="6" w16cid:durableId="206647663">
    <w:abstractNumId w:val="4"/>
  </w:num>
  <w:num w:numId="7" w16cid:durableId="48456808">
    <w:abstractNumId w:val="5"/>
  </w:num>
  <w:num w:numId="8" w16cid:durableId="55707166">
    <w:abstractNumId w:val="6"/>
  </w:num>
  <w:num w:numId="9" w16cid:durableId="1218469922">
    <w:abstractNumId w:val="7"/>
  </w:num>
  <w:num w:numId="10" w16cid:durableId="1380470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75"/>
    <w:rsid w:val="00052417"/>
    <w:rsid w:val="00127C0F"/>
    <w:rsid w:val="001700F2"/>
    <w:rsid w:val="001871FF"/>
    <w:rsid w:val="001F4150"/>
    <w:rsid w:val="00262D30"/>
    <w:rsid w:val="0027012A"/>
    <w:rsid w:val="0029715D"/>
    <w:rsid w:val="0040233B"/>
    <w:rsid w:val="004D0355"/>
    <w:rsid w:val="004E6224"/>
    <w:rsid w:val="004F206B"/>
    <w:rsid w:val="005005B8"/>
    <w:rsid w:val="005D2581"/>
    <w:rsid w:val="00617740"/>
    <w:rsid w:val="006C60E6"/>
    <w:rsid w:val="0080521C"/>
    <w:rsid w:val="00886487"/>
    <w:rsid w:val="0089710E"/>
    <w:rsid w:val="008B7A58"/>
    <w:rsid w:val="008F3A27"/>
    <w:rsid w:val="00904D7B"/>
    <w:rsid w:val="00975075"/>
    <w:rsid w:val="00A74E15"/>
    <w:rsid w:val="00C55D85"/>
    <w:rsid w:val="00C94161"/>
    <w:rsid w:val="00CD50FD"/>
    <w:rsid w:val="00D20DA9"/>
    <w:rsid w:val="00D26A79"/>
    <w:rsid w:val="00D61042"/>
    <w:rsid w:val="00DD5C35"/>
    <w:rsid w:val="00EA03EF"/>
    <w:rsid w:val="00EE275A"/>
    <w:rsid w:val="00EE2F16"/>
    <w:rsid w:val="00F31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78C8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B7A58"/>
    <w:rPr>
      <w:color w:val="000000" w:themeColor="text1"/>
      <w:sz w:val="22"/>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paragraph" w:styleId="Heading3">
    <w:name w:val="heading 3"/>
    <w:basedOn w:val="Normal"/>
    <w:next w:val="Normal"/>
    <w:link w:val="Heading3Char"/>
    <w:uiPriority w:val="9"/>
    <w:semiHidden/>
    <w:qFormat/>
    <w:rsid w:val="00EE275A"/>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character" w:customStyle="1" w:styleId="Heading3Char">
    <w:name w:val="Heading 3 Char"/>
    <w:basedOn w:val="DefaultParagraphFont"/>
    <w:link w:val="Heading3"/>
    <w:uiPriority w:val="9"/>
    <w:rsid w:val="00EE275A"/>
    <w:rPr>
      <w:rFonts w:asciiTheme="majorHAnsi" w:eastAsiaTheme="majorEastAsia" w:hAnsiTheme="majorHAnsi" w:cstheme="majorBidi"/>
      <w:color w:val="181B23" w:themeColor="accent1" w:themeShade="7F"/>
    </w:rPr>
  </w:style>
  <w:style w:type="paragraph" w:styleId="ListBullet">
    <w:name w:val="List Bullet"/>
    <w:basedOn w:val="Normal"/>
    <w:uiPriority w:val="99"/>
    <w:unhideWhenUsed/>
    <w:rsid w:val="00EE275A"/>
    <w:pPr>
      <w:numPr>
        <w:numId w:val="10"/>
      </w:numPr>
      <w:spacing w:before="120" w:after="120"/>
      <w:contextualSpacing/>
    </w:pPr>
  </w:style>
  <w:style w:type="paragraph" w:customStyle="1" w:styleId="GraphicAnchor">
    <w:name w:val="Graphic Anchor"/>
    <w:basedOn w:val="Normal"/>
    <w:uiPriority w:val="6"/>
    <w:qFormat/>
    <w:rsid w:val="00127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AppData\Roaming\Microsoft\Templates\Minimalist%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8BACB568DB4FCC9FE9C3BCA7F3AD55"/>
        <w:category>
          <w:name w:val="General"/>
          <w:gallery w:val="placeholder"/>
        </w:category>
        <w:types>
          <w:type w:val="bbPlcHdr"/>
        </w:types>
        <w:behaviors>
          <w:behavior w:val="content"/>
        </w:behaviors>
        <w:guid w:val="{665182FC-F71A-4436-8AA6-198C6ACDE701}"/>
      </w:docPartPr>
      <w:docPartBody>
        <w:p w:rsidR="00000000" w:rsidRDefault="00000000">
          <w:pPr>
            <w:pStyle w:val="EB8BACB568DB4FCC9FE9C3BCA7F3AD55"/>
          </w:pPr>
          <w:r w:rsidRPr="00C94161">
            <w:rPr>
              <w:lang w:bidi="en-GB"/>
            </w:rPr>
            <w:t>CONTACT</w:t>
          </w:r>
        </w:p>
      </w:docPartBody>
    </w:docPart>
    <w:docPart>
      <w:docPartPr>
        <w:name w:val="A0E53B8C282444F3AE643857CFB0B5DC"/>
        <w:category>
          <w:name w:val="General"/>
          <w:gallery w:val="placeholder"/>
        </w:category>
        <w:types>
          <w:type w:val="bbPlcHdr"/>
        </w:types>
        <w:behaviors>
          <w:behavior w:val="content"/>
        </w:behaviors>
        <w:guid w:val="{8D39CF56-982E-48D9-8F35-4D6954986332}"/>
      </w:docPartPr>
      <w:docPartBody>
        <w:p w:rsidR="00000000" w:rsidRDefault="00000000">
          <w:pPr>
            <w:pStyle w:val="A0E53B8C282444F3AE643857CFB0B5DC"/>
          </w:pPr>
          <w:r w:rsidRPr="00C94161">
            <w:rPr>
              <w:lang w:bidi="en-GB"/>
            </w:rPr>
            <w:t>Dear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9D"/>
    <w:rsid w:val="00783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98815FA04A4F81818CDEEBB1011444">
    <w:name w:val="BD98815FA04A4F81818CDEEBB1011444"/>
  </w:style>
  <w:style w:type="paragraph" w:customStyle="1" w:styleId="FD6D92640DBB4434AFD8C1B3E0E89232">
    <w:name w:val="FD6D92640DBB4434AFD8C1B3E0E89232"/>
  </w:style>
  <w:style w:type="paragraph" w:customStyle="1" w:styleId="731A52CD159845B590C3A96857A37C9A">
    <w:name w:val="731A52CD159845B590C3A96857A37C9A"/>
  </w:style>
  <w:style w:type="paragraph" w:customStyle="1" w:styleId="EB8BACB568DB4FCC9FE9C3BCA7F3AD55">
    <w:name w:val="EB8BACB568DB4FCC9FE9C3BCA7F3AD55"/>
  </w:style>
  <w:style w:type="paragraph" w:customStyle="1" w:styleId="9A248A830B72494CA8BCE99B504086D6">
    <w:name w:val="9A248A830B72494CA8BCE99B504086D6"/>
  </w:style>
  <w:style w:type="paragraph" w:customStyle="1" w:styleId="DCD9648E555947DCA8B06E8B68BD0AD5">
    <w:name w:val="DCD9648E555947DCA8B06E8B68BD0AD5"/>
  </w:style>
  <w:style w:type="paragraph" w:customStyle="1" w:styleId="9B40C1433D4D4D7AA2D9520533EF77CE">
    <w:name w:val="9B40C1433D4D4D7AA2D9520533EF77CE"/>
  </w:style>
  <w:style w:type="paragraph" w:customStyle="1" w:styleId="EB9CC73C87D74BB0833FA6F204D3D8BB">
    <w:name w:val="EB9CC73C87D74BB0833FA6F204D3D8BB"/>
  </w:style>
  <w:style w:type="paragraph" w:customStyle="1" w:styleId="D84BC808AA7F46C7AE897677613E9006">
    <w:name w:val="D84BC808AA7F46C7AE897677613E9006"/>
  </w:style>
  <w:style w:type="paragraph" w:customStyle="1" w:styleId="9C90B78BFE3C4C0897E5B87E519F785A">
    <w:name w:val="9C90B78BFE3C4C0897E5B87E519F785A"/>
  </w:style>
  <w:style w:type="paragraph" w:customStyle="1" w:styleId="D10CD375A630455392FE7F011C7D410C">
    <w:name w:val="D10CD375A630455392FE7F011C7D410C"/>
  </w:style>
  <w:style w:type="paragraph" w:customStyle="1" w:styleId="F923663253B849ABA4BE7E9177552BAD">
    <w:name w:val="F923663253B849ABA4BE7E9177552BAD"/>
  </w:style>
  <w:style w:type="paragraph" w:customStyle="1" w:styleId="A0E53B8C282444F3AE643857CFB0B5DC">
    <w:name w:val="A0E53B8C282444F3AE643857CFB0B5DC"/>
  </w:style>
  <w:style w:type="paragraph" w:customStyle="1" w:styleId="5E3252ECBC24467BB7A9036661116D29">
    <w:name w:val="5E3252ECBC24467BB7A9036661116D29"/>
  </w:style>
  <w:style w:type="paragraph" w:customStyle="1" w:styleId="F71E712F8ACD4E00B5B98E31202A82E7">
    <w:name w:val="F71E712F8ACD4E00B5B98E31202A82E7"/>
  </w:style>
  <w:style w:type="paragraph" w:customStyle="1" w:styleId="04848D2FBE164457845B36A13E88D3E3">
    <w:name w:val="04848D2FBE164457845B36A13E88D3E3"/>
  </w:style>
  <w:style w:type="paragraph" w:customStyle="1" w:styleId="834AEDEAA7C647489E0A32A1A1AD0DCD">
    <w:name w:val="834AEDEAA7C647489E0A32A1A1AD0DCD"/>
  </w:style>
  <w:style w:type="paragraph" w:customStyle="1" w:styleId="6769802D31D146C2BB84FAA82D2BBCDB">
    <w:name w:val="6769802D31D146C2BB84FAA82D2BBCDB"/>
  </w:style>
  <w:style w:type="paragraph" w:customStyle="1" w:styleId="B4C47C8CCC7148A696B5791F876381F1">
    <w:name w:val="B4C47C8CCC7148A696B5791F876381F1"/>
  </w:style>
  <w:style w:type="paragraph" w:customStyle="1" w:styleId="42FDB54F39554C32A26FBD6DE08C0F61">
    <w:name w:val="42FDB54F39554C32A26FBD6DE08C0F61"/>
  </w:style>
  <w:style w:type="paragraph" w:customStyle="1" w:styleId="DF40DE657B874616B1BF645A99EF56C9">
    <w:name w:val="DF40DE657B874616B1BF645A99EF56C9"/>
  </w:style>
  <w:style w:type="paragraph" w:customStyle="1" w:styleId="5ADFC7924C1A47DFA2C28D7ED367D5F2">
    <w:name w:val="5ADFC7924C1A47DFA2C28D7ED367D5F2"/>
  </w:style>
  <w:style w:type="paragraph" w:customStyle="1" w:styleId="70DBB65CB3694606B8C216BBFD7FEFE8">
    <w:name w:val="70DBB65CB3694606B8C216BBFD7FEFE8"/>
  </w:style>
  <w:style w:type="paragraph" w:customStyle="1" w:styleId="E3590AF6301C44B1A238ED051CA1AC41">
    <w:name w:val="E3590AF6301C44B1A238ED051CA1AC41"/>
  </w:style>
  <w:style w:type="paragraph" w:customStyle="1" w:styleId="3D4EEE3B3BEA4BD0B8685F508765B00E">
    <w:name w:val="3D4EEE3B3BEA4BD0B8685F508765B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204680A-0D1D-460F-8EA2-C8931699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BD1C97-63DC-4AE3-B850-F629615CAAC7}">
  <ds:schemaRefs>
    <ds:schemaRef ds:uri="http://schemas.microsoft.com/sharepoint/v3/contenttype/forms"/>
  </ds:schemaRefs>
</ds:datastoreItem>
</file>

<file path=customXml/itemProps3.xml><?xml version="1.0" encoding="utf-8"?>
<ds:datastoreItem xmlns:ds="http://schemas.openxmlformats.org/officeDocument/2006/customXml" ds:itemID="{E2A875E0-5BAE-4BD9-A36A-EDAD423B39A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Minimalist cover letter</Template>
  <TotalTime>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2022-09-15T11:42:00Z</dcterms:created>
  <dcterms:modified xsi:type="dcterms:W3CDTF">2022-09-15T11:45:00Z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